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C5" w:rsidRPr="00843164" w:rsidRDefault="00C47A46">
      <w:pPr>
        <w:pStyle w:val="Title"/>
      </w:pPr>
      <w:r>
        <w:t>Aditi sharma</w:t>
      </w:r>
    </w:p>
    <w:tbl>
      <w:tblPr>
        <w:tblStyle w:val="ResumeTable"/>
        <w:tblW w:w="5000" w:type="pct"/>
        <w:tblCellMar>
          <w:left w:w="1656" w:type="dxa"/>
        </w:tblCellMar>
        <w:tblLook w:val="0620"/>
      </w:tblPr>
      <w:tblGrid>
        <w:gridCol w:w="10728"/>
      </w:tblGrid>
      <w:tr w:rsidR="00260D3F" w:rsidRPr="00843164" w:rsidTr="00526C73">
        <w:trPr>
          <w:cnfStyle w:val="100000000000"/>
          <w:tblHeader/>
        </w:trPr>
        <w:tc>
          <w:tcPr>
            <w:tcW w:w="5000" w:type="pct"/>
          </w:tcPr>
          <w:p w:rsidR="00260D3F" w:rsidRPr="00D863BC" w:rsidRDefault="00D8503E" w:rsidP="009114DA">
            <w:pPr>
              <w:pStyle w:val="ContactInfo"/>
              <w:ind w:left="-16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T</w:t>
            </w:r>
            <w:r w:rsidR="00785833">
              <w:rPr>
                <w:sz w:val="18"/>
                <w:szCs w:val="18"/>
              </w:rPr>
              <w:t>el: (M) + 91-</w:t>
            </w:r>
            <w:r w:rsidR="00260D3F" w:rsidRPr="00D863BC">
              <w:rPr>
                <w:sz w:val="18"/>
                <w:szCs w:val="18"/>
              </w:rPr>
              <w:t> </w:t>
            </w:r>
            <w:r w:rsidR="00D863BC" w:rsidRPr="00D863BC">
              <w:rPr>
                <w:sz w:val="18"/>
                <w:szCs w:val="18"/>
              </w:rPr>
              <w:t>8595790572</w:t>
            </w:r>
            <w:r w:rsidR="00260D3F" w:rsidRPr="00D863BC">
              <w:rPr>
                <w:sz w:val="18"/>
                <w:szCs w:val="18"/>
              </w:rPr>
              <w:t> | </w:t>
            </w:r>
            <w:r w:rsidR="00785833">
              <w:rPr>
                <w:sz w:val="18"/>
                <w:szCs w:val="18"/>
              </w:rPr>
              <w:t xml:space="preserve">Email: </w:t>
            </w:r>
            <w:hyperlink r:id="rId11" w:history="1">
              <w:r w:rsidR="00B5152A" w:rsidRPr="00F8407F">
                <w:rPr>
                  <w:rStyle w:val="Hyperlink"/>
                  <w:sz w:val="18"/>
                  <w:szCs w:val="18"/>
                </w:rPr>
                <w:t>aditisharma.5936@gmail.com</w:t>
              </w:r>
            </w:hyperlink>
          </w:p>
        </w:tc>
      </w:tr>
    </w:tbl>
    <w:sdt>
      <w:sdtPr>
        <w:alias w:val="Objective heading:"/>
        <w:tag w:val="Objective heading:"/>
        <w:id w:val="-1471434502"/>
        <w:placeholder>
          <w:docPart w:val="CE54F17E9A0A49B18460151689D69C2C"/>
        </w:placeholder>
        <w:temporary/>
        <w:showingPlcHdr/>
      </w:sdtPr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/>
      </w:tblPr>
      <w:tblGrid>
        <w:gridCol w:w="10728"/>
      </w:tblGrid>
      <w:tr w:rsidR="00260D3F" w:rsidRPr="00843164" w:rsidTr="00526C73">
        <w:trPr>
          <w:cnfStyle w:val="100000000000"/>
          <w:tblHeader/>
        </w:trPr>
        <w:tc>
          <w:tcPr>
            <w:tcW w:w="5000" w:type="pct"/>
          </w:tcPr>
          <w:p w:rsidR="00D8503E" w:rsidRDefault="00D8503E" w:rsidP="009770CB">
            <w:pPr>
              <w:pStyle w:val="Heading2"/>
              <w:ind w:left="-1656"/>
              <w:outlineLvl w:val="1"/>
            </w:pPr>
            <w:r>
              <w:t xml:space="preserve">                                 S</w:t>
            </w:r>
            <w:r w:rsidR="00D863BC" w:rsidRPr="00D863BC">
              <w:t xml:space="preserve">econd year </w:t>
            </w:r>
            <w:r w:rsidR="00785833" w:rsidRPr="00D863BC">
              <w:t>B</w:t>
            </w:r>
            <w:r w:rsidR="00785833">
              <w:t>.Tech</w:t>
            </w:r>
            <w:r w:rsidR="00D863BC" w:rsidRPr="00D863BC">
              <w:t xml:space="preserve"> C</w:t>
            </w:r>
            <w:r w:rsidR="00785833">
              <w:t xml:space="preserve">omputer </w:t>
            </w:r>
            <w:r w:rsidR="00D863BC" w:rsidRPr="00D863BC">
              <w:t>S</w:t>
            </w:r>
            <w:r w:rsidR="00785833">
              <w:t xml:space="preserve">cience </w:t>
            </w:r>
            <w:r w:rsidR="00D863BC" w:rsidRPr="00D863BC">
              <w:t>E</w:t>
            </w:r>
            <w:r w:rsidR="00785833">
              <w:t>ngineering</w:t>
            </w:r>
            <w:r w:rsidR="00D863BC" w:rsidRPr="00D863BC">
              <w:t xml:space="preserve"> student,</w:t>
            </w:r>
            <w:r>
              <w:t xml:space="preserve"> ready to learn and explore the</w:t>
            </w:r>
          </w:p>
          <w:p w:rsidR="00260D3F" w:rsidRPr="00843164" w:rsidRDefault="00D8503E" w:rsidP="00D8503E">
            <w:pPr>
              <w:pStyle w:val="Heading2"/>
              <w:outlineLvl w:val="1"/>
            </w:pPr>
            <w:r>
              <w:t>f</w:t>
            </w:r>
            <w:r w:rsidR="00D863BC" w:rsidRPr="00D863BC">
              <w:t>ield of web applications and web services.</w:t>
            </w:r>
          </w:p>
        </w:tc>
      </w:tr>
    </w:tbl>
    <w:p w:rsidR="00126049" w:rsidRPr="00843164" w:rsidRDefault="00EE4DC5" w:rsidP="002563E8">
      <w:pPr>
        <w:pStyle w:val="Heading1"/>
      </w:pPr>
      <w:r>
        <w:t>software skills</w:t>
      </w:r>
    </w:p>
    <w:tbl>
      <w:tblPr>
        <w:tblStyle w:val="ResumeTable"/>
        <w:tblW w:w="5000" w:type="pct"/>
        <w:tblCellMar>
          <w:left w:w="1656" w:type="dxa"/>
        </w:tblCellMar>
        <w:tblLook w:val="04A0"/>
      </w:tblPr>
      <w:tblGrid>
        <w:gridCol w:w="10728"/>
      </w:tblGrid>
      <w:tr w:rsidR="00260D3F" w:rsidRPr="00843164" w:rsidTr="00843164">
        <w:trPr>
          <w:cnfStyle w:val="10000000000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6506C7" w:rsidRPr="006506C7" w:rsidRDefault="00D8503E" w:rsidP="00E0611C">
            <w:pPr>
              <w:pStyle w:val="Date"/>
            </w:pPr>
            <w:r>
              <w:rPr>
                <w:b/>
                <w:bCs/>
              </w:rPr>
              <w:t>O</w:t>
            </w:r>
            <w:r w:rsidR="006506C7">
              <w:rPr>
                <w:b/>
                <w:bCs/>
              </w:rPr>
              <w:t xml:space="preserve">S: </w:t>
            </w:r>
            <w:r w:rsidR="006506C7" w:rsidRPr="006506C7">
              <w:t>Windows 10, 8 , 7 and XP</w:t>
            </w:r>
          </w:p>
          <w:p w:rsidR="009114DA" w:rsidRPr="009114DA" w:rsidRDefault="00E0611C" w:rsidP="00E0611C">
            <w:pPr>
              <w:pStyle w:val="Date"/>
              <w:ind w:left="-1656"/>
            </w:pPr>
            <w:r>
              <w:rPr>
                <w:b/>
                <w:bCs/>
              </w:rPr>
              <w:t xml:space="preserve">                                 P</w:t>
            </w:r>
            <w:r w:rsidR="009114DA">
              <w:rPr>
                <w:b/>
                <w:bCs/>
              </w:rPr>
              <w:t xml:space="preserve">rogramming Language: </w:t>
            </w:r>
            <w:r w:rsidR="009114DA">
              <w:t>C, C#, Python</w:t>
            </w:r>
          </w:p>
          <w:p w:rsidR="00260D3F" w:rsidRPr="009114DA" w:rsidRDefault="00E0611C" w:rsidP="009114DA">
            <w:pPr>
              <w:pStyle w:val="Date"/>
              <w:ind w:left="-1656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O</w:t>
            </w:r>
            <w:r w:rsidR="009114DA">
              <w:rPr>
                <w:b/>
                <w:bCs/>
              </w:rPr>
              <w:t xml:space="preserve">thers: </w:t>
            </w:r>
            <w:r w:rsidR="006506C7">
              <w:t>Word, Excel, Power Point</w:t>
            </w:r>
          </w:p>
        </w:tc>
      </w:tr>
    </w:tbl>
    <w:p w:rsidR="00843164" w:rsidRPr="00843164" w:rsidRDefault="00C07926" w:rsidP="00843164">
      <w:pPr>
        <w:pStyle w:val="Heading1"/>
      </w:pPr>
      <w:r>
        <w:t>current projects</w:t>
      </w:r>
    </w:p>
    <w:tbl>
      <w:tblPr>
        <w:tblStyle w:val="ResumeTable"/>
        <w:tblW w:w="5017" w:type="pct"/>
        <w:tblLook w:val="0620"/>
      </w:tblPr>
      <w:tblGrid>
        <w:gridCol w:w="8251"/>
        <w:gridCol w:w="852"/>
      </w:tblGrid>
      <w:tr w:rsidR="00843164" w:rsidRPr="00843164" w:rsidTr="00E0611C">
        <w:trPr>
          <w:cnfStyle w:val="100000000000"/>
          <w:trHeight w:val="1785"/>
          <w:tblHeader/>
        </w:trPr>
        <w:tc>
          <w:tcPr>
            <w:tcW w:w="4532" w:type="pct"/>
          </w:tcPr>
          <w:p w:rsidR="00C07926" w:rsidRDefault="00C07926" w:rsidP="00C07926">
            <w:pPr>
              <w:pStyle w:val="Date"/>
            </w:pPr>
            <w:r w:rsidRPr="00C07926">
              <w:rPr>
                <w:b/>
                <w:bCs/>
              </w:rPr>
              <w:t>Metaphor of mind</w:t>
            </w:r>
            <w:r>
              <w:rPr>
                <w:b/>
                <w:bCs/>
              </w:rPr>
              <w:t xml:space="preserve">: </w:t>
            </w:r>
            <w:r w:rsidR="00E0611C">
              <w:rPr>
                <w:b/>
                <w:bCs/>
              </w:rPr>
              <w:t xml:space="preserve"> </w:t>
            </w:r>
            <w:r w:rsidRPr="00C07926">
              <w:t>This model will detect a metaphor as well as tell us about the mindset of the author while writing that metaphor.  A model based on concepts of sentimental analysis and natural language processing.</w:t>
            </w:r>
          </w:p>
          <w:p w:rsidR="006506C7" w:rsidRPr="006506C7" w:rsidRDefault="00C07926" w:rsidP="006506C7">
            <w:pPr>
              <w:pStyle w:val="Date"/>
            </w:pPr>
            <w:r w:rsidRPr="00C07926">
              <w:rPr>
                <w:b/>
                <w:bCs/>
              </w:rPr>
              <w:t>Real life images to anime:</w:t>
            </w:r>
            <w:r w:rsidR="00E0611C">
              <w:rPr>
                <w:b/>
                <w:bCs/>
              </w:rPr>
              <w:t xml:space="preserve"> </w:t>
            </w:r>
            <w:r w:rsidRPr="00C07926">
              <w:t>This model converts the real-life images to animation with cartoonization AI. This model is to be by implementing cartoonGAN and white box cartoonization.</w:t>
            </w:r>
          </w:p>
        </w:tc>
        <w:tc>
          <w:tcPr>
            <w:tcW w:w="468" w:type="pct"/>
          </w:tcPr>
          <w:p w:rsidR="00843164" w:rsidRPr="00843164" w:rsidRDefault="00843164" w:rsidP="00297EBC">
            <w:r w:rsidRPr="00843164">
              <w:t>  </w:t>
            </w:r>
          </w:p>
          <w:p w:rsidR="00843164" w:rsidRPr="00843164" w:rsidRDefault="00843164" w:rsidP="00C07926">
            <w:pPr>
              <w:pStyle w:val="ListBullet"/>
              <w:numPr>
                <w:ilvl w:val="0"/>
                <w:numId w:val="0"/>
              </w:numPr>
              <w:ind w:left="101" w:hanging="101"/>
            </w:pPr>
          </w:p>
        </w:tc>
      </w:tr>
      <w:tr w:rsidR="00843164" w:rsidRPr="00843164" w:rsidTr="00E0611C">
        <w:trPr>
          <w:trHeight w:val="241"/>
        </w:trPr>
        <w:tc>
          <w:tcPr>
            <w:tcW w:w="4532" w:type="pct"/>
          </w:tcPr>
          <w:p w:rsidR="00843164" w:rsidRPr="00843164" w:rsidRDefault="00843164" w:rsidP="00843164">
            <w:pPr>
              <w:pStyle w:val="Date"/>
            </w:pPr>
          </w:p>
        </w:tc>
        <w:tc>
          <w:tcPr>
            <w:tcW w:w="468" w:type="pct"/>
          </w:tcPr>
          <w:p w:rsidR="00843164" w:rsidRPr="00843164" w:rsidRDefault="00843164" w:rsidP="00C07926"/>
        </w:tc>
      </w:tr>
    </w:tbl>
    <w:sdt>
      <w:sdtPr>
        <w:alias w:val="Education heading:"/>
        <w:tag w:val="Education heading:"/>
        <w:id w:val="989682148"/>
        <w:placeholder>
          <w:docPart w:val="F3499B8F801F4A3EA10272ED467C58B3"/>
        </w:placeholder>
        <w:temporary/>
        <w:showingPlcHdr/>
      </w:sdtPr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11" w:type="pct"/>
        <w:tblLook w:val="0620"/>
      </w:tblPr>
      <w:tblGrid>
        <w:gridCol w:w="9072"/>
        <w:gridCol w:w="20"/>
      </w:tblGrid>
      <w:tr w:rsidR="00843164" w:rsidRPr="00843164" w:rsidTr="00D863BC">
        <w:trPr>
          <w:cnfStyle w:val="100000000000"/>
          <w:tblHeader/>
        </w:trPr>
        <w:tc>
          <w:tcPr>
            <w:tcW w:w="4989" w:type="pct"/>
          </w:tcPr>
          <w:p w:rsidR="00785833" w:rsidRPr="00785833" w:rsidRDefault="00785833" w:rsidP="00B5152A">
            <w:pPr>
              <w:pStyle w:val="Date"/>
            </w:pPr>
            <w:r>
              <w:rPr>
                <w:b/>
                <w:bCs/>
              </w:rPr>
              <w:t>Graduation</w:t>
            </w:r>
            <w:r w:rsidR="00D863BC" w:rsidRPr="00785833">
              <w:rPr>
                <w:b/>
                <w:bCs/>
              </w:rPr>
              <w:t>:</w:t>
            </w:r>
            <w:r w:rsidR="00E0611C">
              <w:rPr>
                <w:b/>
                <w:bCs/>
              </w:rPr>
              <w:t xml:space="preserve"> </w:t>
            </w:r>
            <w:r w:rsidR="00D863BC" w:rsidRPr="00D863BC">
              <w:t>Bachelor of Technology Degree in Computer Science Engineering in specializationData Science and Machine Learning</w:t>
            </w:r>
            <w:r w:rsidR="00E0611C">
              <w:t xml:space="preserve"> from </w:t>
            </w:r>
            <w:r>
              <w:t>MANAV RACHNA UNIVERSITY</w:t>
            </w:r>
            <w:r w:rsidR="00E0611C">
              <w:t>(2019-2023)</w:t>
            </w:r>
          </w:p>
          <w:p w:rsidR="00D863BC" w:rsidRDefault="00D863BC" w:rsidP="00D863BC">
            <w:pPr>
              <w:pStyle w:val="Date"/>
            </w:pPr>
            <w:r w:rsidRPr="00785833">
              <w:rPr>
                <w:b/>
                <w:bCs/>
              </w:rPr>
              <w:t>SSC (XII):</w:t>
            </w:r>
            <w:r w:rsidR="00E0611C">
              <w:rPr>
                <w:b/>
                <w:bCs/>
              </w:rPr>
              <w:t xml:space="preserve"> </w:t>
            </w:r>
            <w:r>
              <w:t>CBSE, Percentage: 80.6%</w:t>
            </w:r>
          </w:p>
          <w:p w:rsidR="00D863BC" w:rsidRPr="00D863BC" w:rsidRDefault="00D863BC" w:rsidP="00D863BC">
            <w:pPr>
              <w:pStyle w:val="Date"/>
            </w:pPr>
            <w:r w:rsidRPr="00785833">
              <w:rPr>
                <w:b/>
                <w:bCs/>
              </w:rPr>
              <w:t>SC (X):</w:t>
            </w:r>
            <w:r w:rsidR="00E0611C">
              <w:rPr>
                <w:b/>
                <w:bCs/>
              </w:rPr>
              <w:t xml:space="preserve"> </w:t>
            </w:r>
            <w:r>
              <w:t>CBSE, Percentage: 85.5%</w:t>
            </w:r>
          </w:p>
        </w:tc>
        <w:tc>
          <w:tcPr>
            <w:tcW w:w="11" w:type="pct"/>
          </w:tcPr>
          <w:p w:rsidR="00843164" w:rsidRPr="00843164" w:rsidRDefault="00843164" w:rsidP="00297EBC"/>
        </w:tc>
      </w:tr>
    </w:tbl>
    <w:p w:rsidR="00E0611C" w:rsidRDefault="00E0611C" w:rsidP="002563E8">
      <w:pPr>
        <w:pStyle w:val="Heading1"/>
      </w:pPr>
    </w:p>
    <w:p w:rsidR="00126049" w:rsidRPr="00843164" w:rsidRDefault="00EE4DC5" w:rsidP="002563E8">
      <w:pPr>
        <w:pStyle w:val="Heading1"/>
      </w:pPr>
      <w:r>
        <w:t>Hobbies</w:t>
      </w:r>
    </w:p>
    <w:tbl>
      <w:tblPr>
        <w:tblStyle w:val="ResumeTable"/>
        <w:tblW w:w="5000" w:type="pct"/>
        <w:tblCellMar>
          <w:left w:w="1656" w:type="dxa"/>
        </w:tblCellMar>
        <w:tblLook w:val="0620"/>
      </w:tblPr>
      <w:tblGrid>
        <w:gridCol w:w="10728"/>
      </w:tblGrid>
      <w:tr w:rsidR="00260D3F" w:rsidRPr="00843164" w:rsidTr="00526C73">
        <w:trPr>
          <w:cnfStyle w:val="100000000000"/>
          <w:tblHeader/>
        </w:trPr>
        <w:tc>
          <w:tcPr>
            <w:tcW w:w="5000" w:type="pct"/>
          </w:tcPr>
          <w:p w:rsidR="00260D3F" w:rsidRPr="00843164" w:rsidRDefault="00945DA0" w:rsidP="006506C7">
            <w:pPr>
              <w:pStyle w:val="Date"/>
              <w:ind w:left="-1656"/>
            </w:pPr>
            <w:r>
              <w:t xml:space="preserve">                                 L</w:t>
            </w:r>
            <w:r w:rsidR="00B5152A" w:rsidRPr="00B5152A">
              <w:t>earning different languages, drawing, dancing, cooking, and reading books.</w:t>
            </w:r>
          </w:p>
        </w:tc>
      </w:tr>
    </w:tbl>
    <w:p w:rsidR="00126049" w:rsidRPr="00843164" w:rsidRDefault="00EE4DC5" w:rsidP="002563E8">
      <w:pPr>
        <w:pStyle w:val="Heading1"/>
      </w:pPr>
      <w:r>
        <w:t>personal details</w:t>
      </w:r>
    </w:p>
    <w:p w:rsidR="00260D3F" w:rsidRDefault="00260D3F" w:rsidP="00F25533"/>
    <w:p w:rsidR="00B5152A" w:rsidRPr="00B5152A" w:rsidRDefault="00B5152A" w:rsidP="00B5152A">
      <w:pPr>
        <w:pStyle w:val="Date"/>
      </w:pPr>
      <w:r>
        <w:rPr>
          <w:b/>
          <w:bCs/>
        </w:rPr>
        <w:t xml:space="preserve">Date of Birth: </w:t>
      </w:r>
      <w:r>
        <w:t>22</w:t>
      </w:r>
      <w:r w:rsidRPr="00B5152A">
        <w:rPr>
          <w:vertAlign w:val="superscript"/>
        </w:rPr>
        <w:t>nd</w:t>
      </w:r>
      <w:r>
        <w:t xml:space="preserve"> August 2001</w:t>
      </w:r>
    </w:p>
    <w:p w:rsidR="00B5152A" w:rsidRPr="00B5152A" w:rsidRDefault="00B5152A" w:rsidP="00B5152A">
      <w:pPr>
        <w:pStyle w:val="Date"/>
      </w:pPr>
      <w:r>
        <w:rPr>
          <w:b/>
          <w:bCs/>
        </w:rPr>
        <w:t>Languages:</w:t>
      </w:r>
      <w:r w:rsidR="00E0611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E0611C">
        <w:t>English</w:t>
      </w:r>
    </w:p>
    <w:p w:rsidR="00B5152A" w:rsidRPr="00B5152A" w:rsidRDefault="00B5152A" w:rsidP="00B5152A">
      <w:pPr>
        <w:pStyle w:val="Date"/>
      </w:pPr>
      <w:r>
        <w:rPr>
          <w:b/>
          <w:bCs/>
        </w:rPr>
        <w:t xml:space="preserve">Nationality: </w:t>
      </w:r>
      <w:r w:rsidR="00E0611C">
        <w:rPr>
          <w:b/>
          <w:bCs/>
        </w:rPr>
        <w:t xml:space="preserve"> </w:t>
      </w:r>
      <w:r>
        <w:t>Indian</w:t>
      </w:r>
    </w:p>
    <w:p w:rsidR="00B5152A" w:rsidRPr="00B5152A" w:rsidRDefault="00B5152A" w:rsidP="00B5152A">
      <w:pPr>
        <w:pStyle w:val="Date"/>
        <w:rPr>
          <w:b/>
          <w:bCs/>
        </w:rPr>
      </w:pPr>
      <w:r>
        <w:rPr>
          <w:b/>
          <w:bCs/>
        </w:rPr>
        <w:t>Permanent Address:</w:t>
      </w:r>
      <w:r w:rsidR="00E0611C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B5152A">
        <w:t>C-8/49 A, Keshav Puram, Delhi- 110035</w:t>
      </w:r>
    </w:p>
    <w:sectPr w:rsidR="00B5152A" w:rsidRPr="00B5152A" w:rsidSect="007562E9">
      <w:footerReference w:type="default" r:id="rId12"/>
      <w:pgSz w:w="12240" w:h="15840"/>
      <w:pgMar w:top="1080" w:right="1584" w:bottom="1080" w:left="1584" w:header="720" w:footer="720" w:gutter="0"/>
      <w:pgBorders w:offsetFrom="page">
        <w:top w:val="thinThickSmallGap" w:sz="24" w:space="24" w:color="5F5F5F" w:themeColor="accent5"/>
        <w:left w:val="thinThickSmallGap" w:sz="24" w:space="24" w:color="5F5F5F" w:themeColor="accent5"/>
        <w:bottom w:val="thickThinSmallGap" w:sz="24" w:space="24" w:color="5F5F5F" w:themeColor="accent5"/>
        <w:right w:val="thickThinSmallGap" w:sz="24" w:space="24" w:color="5F5F5F" w:themeColor="accent5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6AF" w:rsidRDefault="003906AF">
      <w:pPr>
        <w:spacing w:after="0"/>
      </w:pPr>
      <w:r>
        <w:separator/>
      </w:r>
    </w:p>
    <w:p w:rsidR="003906AF" w:rsidRDefault="003906AF"/>
  </w:endnote>
  <w:endnote w:type="continuationSeparator" w:id="1">
    <w:p w:rsidR="003906AF" w:rsidRDefault="003906AF">
      <w:pPr>
        <w:spacing w:after="0"/>
      </w:pPr>
      <w:r>
        <w:continuationSeparator/>
      </w:r>
    </w:p>
    <w:p w:rsidR="003906AF" w:rsidRDefault="003906A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7C5" w:rsidRDefault="00F6077F">
    <w:pPr>
      <w:pStyle w:val="Footer"/>
    </w:pPr>
    <w:r>
      <w:t xml:space="preserve">Page </w:t>
    </w:r>
    <w:r w:rsidR="005E2F8C">
      <w:rPr>
        <w:noProof w:val="0"/>
      </w:rPr>
      <w:fldChar w:fldCharType="begin"/>
    </w:r>
    <w:r>
      <w:instrText xml:space="preserve"> PAGE   \* MERGEFORMAT </w:instrText>
    </w:r>
    <w:r w:rsidR="005E2F8C">
      <w:rPr>
        <w:noProof w:val="0"/>
      </w:rPr>
      <w:fldChar w:fldCharType="separate"/>
    </w:r>
    <w:r w:rsidR="007562E9">
      <w:t>2</w:t>
    </w:r>
    <w:r w:rsidR="005E2F8C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6AF" w:rsidRDefault="003906AF">
      <w:pPr>
        <w:spacing w:after="0"/>
      </w:pPr>
      <w:r>
        <w:separator/>
      </w:r>
    </w:p>
    <w:p w:rsidR="003906AF" w:rsidRDefault="003906AF"/>
  </w:footnote>
  <w:footnote w:type="continuationSeparator" w:id="1">
    <w:p w:rsidR="003906AF" w:rsidRDefault="003906AF">
      <w:pPr>
        <w:spacing w:after="0"/>
      </w:pPr>
      <w:r>
        <w:continuationSeparator/>
      </w:r>
    </w:p>
    <w:p w:rsidR="003906AF" w:rsidRDefault="003906A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A46"/>
    <w:rsid w:val="000C0CA7"/>
    <w:rsid w:val="000F2762"/>
    <w:rsid w:val="00126049"/>
    <w:rsid w:val="0014523F"/>
    <w:rsid w:val="001D7215"/>
    <w:rsid w:val="00254924"/>
    <w:rsid w:val="002563E8"/>
    <w:rsid w:val="00260D3F"/>
    <w:rsid w:val="003906AF"/>
    <w:rsid w:val="004827F9"/>
    <w:rsid w:val="00526C73"/>
    <w:rsid w:val="005E2F8C"/>
    <w:rsid w:val="00650306"/>
    <w:rsid w:val="006506C7"/>
    <w:rsid w:val="00693B17"/>
    <w:rsid w:val="007562E9"/>
    <w:rsid w:val="00762CE4"/>
    <w:rsid w:val="00785833"/>
    <w:rsid w:val="00797C46"/>
    <w:rsid w:val="00843164"/>
    <w:rsid w:val="00854E7D"/>
    <w:rsid w:val="008551F7"/>
    <w:rsid w:val="008A74DF"/>
    <w:rsid w:val="008B5DC0"/>
    <w:rsid w:val="009114DA"/>
    <w:rsid w:val="00931654"/>
    <w:rsid w:val="00945DA0"/>
    <w:rsid w:val="009770CB"/>
    <w:rsid w:val="00A82DCC"/>
    <w:rsid w:val="00B5152A"/>
    <w:rsid w:val="00C02E26"/>
    <w:rsid w:val="00C067C5"/>
    <w:rsid w:val="00C07926"/>
    <w:rsid w:val="00C47A46"/>
    <w:rsid w:val="00CC05D9"/>
    <w:rsid w:val="00CD7582"/>
    <w:rsid w:val="00D0020C"/>
    <w:rsid w:val="00D06E8C"/>
    <w:rsid w:val="00D568D3"/>
    <w:rsid w:val="00D65641"/>
    <w:rsid w:val="00D74F29"/>
    <w:rsid w:val="00D81F4E"/>
    <w:rsid w:val="00D8503E"/>
    <w:rsid w:val="00D863BC"/>
    <w:rsid w:val="00E0611C"/>
    <w:rsid w:val="00E42361"/>
    <w:rsid w:val="00E76367"/>
    <w:rsid w:val="00EE4DC5"/>
    <w:rsid w:val="00F25533"/>
    <w:rsid w:val="00F25B6F"/>
    <w:rsid w:val="00F6077F"/>
    <w:rsid w:val="00F63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20"/>
        <w:ind w:right="6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8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Date" w:uiPriority="6" w:qFormat="1"/>
    <w:lsdException w:name="Strong" w:uiPriority="22" w:qFormat="1"/>
    <w:lsdException w:name="Emphasis" w:uiPriority="7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D74F2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rsid w:val="00D74F29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rsid w:val="00D74F29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74F29"/>
    <w:rPr>
      <w:noProof/>
    </w:rPr>
  </w:style>
  <w:style w:type="table" w:styleId="TableGrid">
    <w:name w:val="Table Grid"/>
    <w:basedOn w:val="TableNormal"/>
    <w:uiPriority w:val="39"/>
    <w:rsid w:val="00D74F2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rsid w:val="00D568D3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D74F29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rsid w:val="00D74F29"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05D9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2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ditisharma.5936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deep%20Singh\OneDrive\Desktop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E54F17E9A0A49B18460151689D69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CBB53-0746-4791-BAA6-EE482426ECEA}"/>
      </w:docPartPr>
      <w:docPartBody>
        <w:p w:rsidR="006B2E31" w:rsidRDefault="006B2E31">
          <w:pPr>
            <w:pStyle w:val="CE54F17E9A0A49B18460151689D69C2C"/>
          </w:pPr>
          <w:r w:rsidRPr="00843164">
            <w:t>Objective</w:t>
          </w:r>
        </w:p>
      </w:docPartBody>
    </w:docPart>
    <w:docPart>
      <w:docPartPr>
        <w:name w:val="F3499B8F801F4A3EA10272ED467C5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F9D8C-56DB-4D08-8997-CD52662334CE}"/>
      </w:docPartPr>
      <w:docPartBody>
        <w:p w:rsidR="006B2E31" w:rsidRDefault="006B2E31">
          <w:pPr>
            <w:pStyle w:val="F3499B8F801F4A3EA10272ED467C58B3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B2E31"/>
    <w:rsid w:val="00093D22"/>
    <w:rsid w:val="006B2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D1CD641BDD40F7A2C7B8FEF51DEB2F">
    <w:name w:val="81D1CD641BDD40F7A2C7B8FEF51DEB2F"/>
    <w:rsid w:val="006B2E31"/>
  </w:style>
  <w:style w:type="paragraph" w:customStyle="1" w:styleId="74F451CDCA4C40B1A74979EC5BB01B23">
    <w:name w:val="74F451CDCA4C40B1A74979EC5BB01B23"/>
    <w:rsid w:val="006B2E31"/>
  </w:style>
  <w:style w:type="paragraph" w:customStyle="1" w:styleId="24CD987F7F4946AF8D5B14CA8655DDA3">
    <w:name w:val="24CD987F7F4946AF8D5B14CA8655DDA3"/>
    <w:rsid w:val="006B2E31"/>
  </w:style>
  <w:style w:type="paragraph" w:customStyle="1" w:styleId="876506B8F396441EB7F3286500CFB39D">
    <w:name w:val="876506B8F396441EB7F3286500CFB39D"/>
    <w:rsid w:val="006B2E31"/>
  </w:style>
  <w:style w:type="paragraph" w:customStyle="1" w:styleId="CE54F17E9A0A49B18460151689D69C2C">
    <w:name w:val="CE54F17E9A0A49B18460151689D69C2C"/>
    <w:rsid w:val="006B2E31"/>
  </w:style>
  <w:style w:type="paragraph" w:customStyle="1" w:styleId="78BC8B27C0614A608380A259EEE46C84">
    <w:name w:val="78BC8B27C0614A608380A259EEE46C84"/>
    <w:rsid w:val="006B2E31"/>
  </w:style>
  <w:style w:type="paragraph" w:customStyle="1" w:styleId="2264B3CBAF0746419EBACDB89DA21B47">
    <w:name w:val="2264B3CBAF0746419EBACDB89DA21B47"/>
    <w:rsid w:val="006B2E31"/>
  </w:style>
  <w:style w:type="paragraph" w:customStyle="1" w:styleId="0FE98008123947EB820E725E70CCAEF5">
    <w:name w:val="0FE98008123947EB820E725E70CCAEF5"/>
    <w:rsid w:val="006B2E31"/>
  </w:style>
  <w:style w:type="paragraph" w:customStyle="1" w:styleId="F1D264FD29D840C8B00C0E97E51520FE">
    <w:name w:val="F1D264FD29D840C8B00C0E97E51520FE"/>
    <w:rsid w:val="006B2E31"/>
  </w:style>
  <w:style w:type="paragraph" w:customStyle="1" w:styleId="7C292A1A239348ADAB827D1F4FC2D45E">
    <w:name w:val="7C292A1A239348ADAB827D1F4FC2D45E"/>
    <w:rsid w:val="006B2E31"/>
  </w:style>
  <w:style w:type="paragraph" w:customStyle="1" w:styleId="EB11CE45855B49829AFA7B373E2B638D">
    <w:name w:val="EB11CE45855B49829AFA7B373E2B638D"/>
    <w:rsid w:val="006B2E31"/>
  </w:style>
  <w:style w:type="paragraph" w:customStyle="1" w:styleId="D621006868664CC2889EB2938AD53B3C">
    <w:name w:val="D621006868664CC2889EB2938AD53B3C"/>
    <w:rsid w:val="006B2E31"/>
  </w:style>
  <w:style w:type="character" w:styleId="Emphasis">
    <w:name w:val="Emphasis"/>
    <w:basedOn w:val="DefaultParagraphFont"/>
    <w:uiPriority w:val="7"/>
    <w:unhideWhenUsed/>
    <w:qFormat/>
    <w:rsid w:val="006B2E31"/>
    <w:rPr>
      <w:i/>
      <w:iCs/>
      <w:color w:val="404040" w:themeColor="text1" w:themeTint="BF"/>
    </w:rPr>
  </w:style>
  <w:style w:type="paragraph" w:customStyle="1" w:styleId="B7FEC62BF2C24B6CA22503D4323B42EF">
    <w:name w:val="B7FEC62BF2C24B6CA22503D4323B42EF"/>
    <w:rsid w:val="006B2E31"/>
  </w:style>
  <w:style w:type="paragraph" w:customStyle="1" w:styleId="7AD2FA5B22964AFBBFD4C1F001751854">
    <w:name w:val="7AD2FA5B22964AFBBFD4C1F001751854"/>
    <w:rsid w:val="006B2E31"/>
  </w:style>
  <w:style w:type="paragraph" w:customStyle="1" w:styleId="76D86F0BE9A04FA4A69A0C8352F4BA68">
    <w:name w:val="76D86F0BE9A04FA4A69A0C8352F4BA68"/>
    <w:rsid w:val="006B2E31"/>
  </w:style>
  <w:style w:type="paragraph" w:customStyle="1" w:styleId="87769239E0354ACDBD691CAEF97372E3">
    <w:name w:val="87769239E0354ACDBD691CAEF97372E3"/>
    <w:rsid w:val="006B2E31"/>
  </w:style>
  <w:style w:type="paragraph" w:customStyle="1" w:styleId="AF96D232CA13410FBB773610A7A06119">
    <w:name w:val="AF96D232CA13410FBB773610A7A06119"/>
    <w:rsid w:val="006B2E31"/>
  </w:style>
  <w:style w:type="paragraph" w:customStyle="1" w:styleId="91F595096F8445F0B5BE4C7B348A088D">
    <w:name w:val="91F595096F8445F0B5BE4C7B348A088D"/>
    <w:rsid w:val="006B2E31"/>
  </w:style>
  <w:style w:type="paragraph" w:customStyle="1" w:styleId="F700E9D2276C41278271465BB6522773">
    <w:name w:val="F700E9D2276C41278271465BB6522773"/>
    <w:rsid w:val="006B2E31"/>
  </w:style>
  <w:style w:type="paragraph" w:customStyle="1" w:styleId="F3499B8F801F4A3EA10272ED467C58B3">
    <w:name w:val="F3499B8F801F4A3EA10272ED467C58B3"/>
    <w:rsid w:val="006B2E31"/>
  </w:style>
  <w:style w:type="paragraph" w:customStyle="1" w:styleId="E438490A39F644328D698DA1345C8050">
    <w:name w:val="E438490A39F644328D698DA1345C8050"/>
    <w:rsid w:val="006B2E31"/>
  </w:style>
  <w:style w:type="paragraph" w:customStyle="1" w:styleId="0F5C4B627159407E9BB53FC81A45BB6C">
    <w:name w:val="0F5C4B627159407E9BB53FC81A45BB6C"/>
    <w:rsid w:val="006B2E31"/>
  </w:style>
  <w:style w:type="paragraph" w:customStyle="1" w:styleId="FE92050E114A4BEFBEF79E29C9776050">
    <w:name w:val="FE92050E114A4BEFBEF79E29C9776050"/>
    <w:rsid w:val="006B2E31"/>
  </w:style>
  <w:style w:type="paragraph" w:customStyle="1" w:styleId="43345F7C90BB45A9819F921115CC65F2">
    <w:name w:val="43345F7C90BB45A9819F921115CC65F2"/>
    <w:rsid w:val="006B2E31"/>
  </w:style>
  <w:style w:type="paragraph" w:customStyle="1" w:styleId="7464A6DB2661443794A255F550607567">
    <w:name w:val="7464A6DB2661443794A255F550607567"/>
    <w:rsid w:val="006B2E31"/>
  </w:style>
  <w:style w:type="paragraph" w:customStyle="1" w:styleId="EA19642E665C4101A29D87FC7C8AC7A3">
    <w:name w:val="EA19642E665C4101A29D87FC7C8AC7A3"/>
    <w:rsid w:val="006B2E31"/>
  </w:style>
  <w:style w:type="paragraph" w:customStyle="1" w:styleId="257C65D02AC04CEEB360326B08E54377">
    <w:name w:val="257C65D02AC04CEEB360326B08E54377"/>
    <w:rsid w:val="006B2E31"/>
  </w:style>
  <w:style w:type="paragraph" w:customStyle="1" w:styleId="AB610FB2A17B4D468286AA65DEDE59FD">
    <w:name w:val="AB610FB2A17B4D468286AA65DEDE59FD"/>
    <w:rsid w:val="006B2E31"/>
  </w:style>
  <w:style w:type="paragraph" w:customStyle="1" w:styleId="9EB91B394E7B4482981143DFF26A239B">
    <w:name w:val="9EB91B394E7B4482981143DFF26A239B"/>
    <w:rsid w:val="006B2E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2DC95F-4D64-48B8-8003-1176E20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</Template>
  <TotalTime>107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Karandeep Singh</dc:creator>
  <cp:lastModifiedBy>destop</cp:lastModifiedBy>
  <cp:revision>6</cp:revision>
  <dcterms:created xsi:type="dcterms:W3CDTF">2020-09-13T06:26:00Z</dcterms:created>
  <dcterms:modified xsi:type="dcterms:W3CDTF">2020-09-13T12:12:00Z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